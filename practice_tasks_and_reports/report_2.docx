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AD57" w14:textId="77777777" w:rsidR="002A2738" w:rsidRPr="003F54AD" w:rsidRDefault="002A2738" w:rsidP="002A273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F54AD">
        <w:rPr>
          <w:rFonts w:ascii="Times New Roman" w:hAnsi="Times New Roman" w:cs="Times New Roman"/>
          <w:b/>
          <w:sz w:val="26"/>
          <w:szCs w:val="26"/>
        </w:rPr>
        <w:t>ОТЗЫВ</w:t>
      </w:r>
    </w:p>
    <w:p w14:paraId="4D84B15B" w14:textId="77777777" w:rsidR="002A2738" w:rsidRPr="007A49AC" w:rsidRDefault="002A2738" w:rsidP="002A2738">
      <w:pPr>
        <w:spacing w:line="360" w:lineRule="auto"/>
        <w:jc w:val="center"/>
        <w:rPr>
          <w:b/>
          <w:sz w:val="26"/>
          <w:szCs w:val="26"/>
        </w:rPr>
      </w:pPr>
      <w:r w:rsidRPr="007A49AC">
        <w:rPr>
          <w:b/>
          <w:sz w:val="26"/>
          <w:szCs w:val="26"/>
        </w:rPr>
        <w:t xml:space="preserve"> о прохождении </w:t>
      </w:r>
      <w:r w:rsidRPr="007A49AC">
        <w:rPr>
          <w:rFonts w:ascii="Times New Roman Полужирный" w:hAnsi="Times New Roman Полужирный"/>
          <w:b/>
          <w:sz w:val="26"/>
          <w:szCs w:val="26"/>
        </w:rPr>
        <w:t>производственной практики</w:t>
      </w:r>
    </w:p>
    <w:p w14:paraId="7694C639" w14:textId="77777777" w:rsidR="002A2738" w:rsidRPr="007A49AC" w:rsidRDefault="002A2738" w:rsidP="002A2738">
      <w:pPr>
        <w:pStyle w:val="a9"/>
        <w:jc w:val="center"/>
        <w:rPr>
          <w:b/>
          <w:sz w:val="26"/>
          <w:szCs w:val="26"/>
        </w:rPr>
      </w:pPr>
      <w:r w:rsidRPr="007A49AC">
        <w:rPr>
          <w:rFonts w:ascii="Times New Roman Полужирный" w:hAnsi="Times New Roman Полужирный"/>
          <w:b/>
          <w:sz w:val="26"/>
          <w:szCs w:val="26"/>
        </w:rPr>
        <w:t>(по получению профессиональных умений и опыта профессиональной деятельности)</w:t>
      </w:r>
    </w:p>
    <w:p w14:paraId="44857490" w14:textId="77777777" w:rsidR="002A2738" w:rsidRPr="003D353A" w:rsidRDefault="002A2738" w:rsidP="002A2738">
      <w:pPr>
        <w:pStyle w:val="a9"/>
        <w:jc w:val="both"/>
        <w:rPr>
          <w:sz w:val="26"/>
          <w:szCs w:val="26"/>
        </w:rPr>
      </w:pPr>
      <w:r w:rsidRPr="003D353A">
        <w:rPr>
          <w:sz w:val="26"/>
          <w:szCs w:val="26"/>
        </w:rPr>
        <w:t xml:space="preserve">обучающегося </w:t>
      </w:r>
      <w:r w:rsidRPr="003D353A">
        <w:rPr>
          <w:rFonts w:eastAsia="Times New Roman"/>
          <w:b/>
          <w:sz w:val="26"/>
          <w:szCs w:val="26"/>
          <w:u w:val="single"/>
        </w:rPr>
        <w:t>Булыгина Максима Евгеньевича</w:t>
      </w:r>
    </w:p>
    <w:p w14:paraId="4ED59BE4" w14:textId="77777777" w:rsidR="002A2738" w:rsidRPr="003D353A" w:rsidRDefault="002A2738" w:rsidP="002A2738">
      <w:pPr>
        <w:pStyle w:val="ab"/>
        <w:ind w:left="142" w:hanging="142"/>
        <w:jc w:val="left"/>
        <w:rPr>
          <w:sz w:val="26"/>
          <w:szCs w:val="26"/>
        </w:rPr>
      </w:pPr>
      <w:r w:rsidRPr="003D353A">
        <w:rPr>
          <w:sz w:val="26"/>
          <w:szCs w:val="26"/>
        </w:rPr>
        <w:t xml:space="preserve">Направление </w:t>
      </w:r>
      <w:r w:rsidRPr="003D353A">
        <w:rPr>
          <w:b/>
          <w:sz w:val="26"/>
          <w:szCs w:val="26"/>
          <w:u w:val="single"/>
        </w:rPr>
        <w:t>38.03.01 «Экономика»</w:t>
      </w:r>
    </w:p>
    <w:p w14:paraId="73CA6306" w14:textId="77777777" w:rsidR="002A2738" w:rsidRPr="003D353A" w:rsidRDefault="002A2738" w:rsidP="002A2738">
      <w:pPr>
        <w:pStyle w:val="CM35"/>
        <w:spacing w:after="0"/>
        <w:rPr>
          <w:sz w:val="26"/>
          <w:szCs w:val="26"/>
        </w:rPr>
      </w:pPr>
      <w:r w:rsidRPr="003D353A">
        <w:rPr>
          <w:sz w:val="26"/>
          <w:szCs w:val="26"/>
        </w:rPr>
        <w:t xml:space="preserve">Направленность: </w:t>
      </w:r>
      <w:r w:rsidRPr="003D353A">
        <w:rPr>
          <w:b/>
          <w:sz w:val="26"/>
          <w:szCs w:val="26"/>
          <w:u w:val="single"/>
        </w:rPr>
        <w:t>Математические методы и статистический анализ</w:t>
      </w:r>
      <w:r w:rsidRPr="003D353A">
        <w:rPr>
          <w:sz w:val="26"/>
          <w:szCs w:val="26"/>
        </w:rPr>
        <w:t xml:space="preserve"> </w:t>
      </w:r>
    </w:p>
    <w:p w14:paraId="3645DE48" w14:textId="77777777" w:rsidR="002A2738" w:rsidRPr="003D353A" w:rsidRDefault="002A2738" w:rsidP="002A2738">
      <w:pPr>
        <w:pStyle w:val="a9"/>
        <w:rPr>
          <w:b/>
          <w:sz w:val="26"/>
          <w:szCs w:val="26"/>
        </w:rPr>
      </w:pPr>
      <w:r w:rsidRPr="003D353A">
        <w:rPr>
          <w:sz w:val="26"/>
          <w:szCs w:val="26"/>
        </w:rPr>
        <w:t xml:space="preserve">В период с </w:t>
      </w:r>
      <w:r w:rsidRPr="002A2738">
        <w:rPr>
          <w:sz w:val="26"/>
          <w:szCs w:val="26"/>
        </w:rPr>
        <w:t>04</w:t>
      </w:r>
      <w:r w:rsidRPr="003D353A">
        <w:rPr>
          <w:sz w:val="26"/>
          <w:szCs w:val="26"/>
        </w:rPr>
        <w:t>.0</w:t>
      </w:r>
      <w:r w:rsidRPr="002A2738">
        <w:rPr>
          <w:sz w:val="26"/>
          <w:szCs w:val="26"/>
        </w:rPr>
        <w:t>4</w:t>
      </w:r>
      <w:r w:rsidRPr="003D353A">
        <w:rPr>
          <w:sz w:val="26"/>
          <w:szCs w:val="26"/>
        </w:rPr>
        <w:t xml:space="preserve">.2022 по </w:t>
      </w:r>
      <w:r w:rsidRPr="002A2738">
        <w:rPr>
          <w:sz w:val="26"/>
          <w:szCs w:val="26"/>
        </w:rPr>
        <w:t>17</w:t>
      </w:r>
      <w:r w:rsidRPr="003D353A">
        <w:rPr>
          <w:sz w:val="26"/>
          <w:szCs w:val="26"/>
        </w:rPr>
        <w:t>.04.2022</w:t>
      </w:r>
    </w:p>
    <w:p w14:paraId="17AA659E" w14:textId="7777777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b/>
          <w:sz w:val="26"/>
          <w:szCs w:val="26"/>
        </w:rPr>
        <w:t xml:space="preserve">Результаты работы: </w:t>
      </w:r>
    </w:p>
    <w:p w14:paraId="7F0910F9" w14:textId="77777777" w:rsidR="00433D7F" w:rsidRPr="00E92129" w:rsidRDefault="00433D7F" w:rsidP="00433D7F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 xml:space="preserve">В процессе прохождения практики на предприятии ООО «Яндекс.Технологии» были выполнены индивидуальные задания по выгрузке, обработке и анализу данных. </w:t>
      </w:r>
    </w:p>
    <w:p w14:paraId="19DD119A" w14:textId="77777777" w:rsidR="00433D7F" w:rsidRPr="00E92129" w:rsidRDefault="00433D7F" w:rsidP="00433D7F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b/>
          <w:sz w:val="26"/>
          <w:szCs w:val="26"/>
        </w:rPr>
        <w:t xml:space="preserve">Личные и деловые качества (компетенции): </w:t>
      </w:r>
      <w:r w:rsidRPr="00E92129">
        <w:rPr>
          <w:rFonts w:ascii="Times New Roman" w:hAnsi="Times New Roman" w:cs="Times New Roman"/>
          <w:bCs/>
          <w:sz w:val="26"/>
          <w:szCs w:val="26"/>
        </w:rPr>
        <w:t>в</w:t>
      </w:r>
      <w:r w:rsidRPr="00E9212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2129">
        <w:rPr>
          <w:rFonts w:ascii="Times New Roman" w:hAnsi="Times New Roman" w:cs="Times New Roman"/>
          <w:sz w:val="26"/>
          <w:szCs w:val="26"/>
        </w:rPr>
        <w:t xml:space="preserve">период прохождения производственной практики Булыгин Максим Евгеньевич проявил ответственность, дисциплинированность, инициативность, продемонстрировал навыки самоорганизации, коммуникации, соблюдения установленных сроков запланированных работ. </w:t>
      </w:r>
    </w:p>
    <w:p w14:paraId="50F8FF36" w14:textId="77777777" w:rsidR="00433D7F" w:rsidRPr="00E92129" w:rsidRDefault="00433D7F" w:rsidP="00433D7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92129">
        <w:rPr>
          <w:rFonts w:ascii="Times New Roman" w:hAnsi="Times New Roman" w:cs="Times New Roman"/>
          <w:b/>
          <w:sz w:val="26"/>
          <w:szCs w:val="26"/>
        </w:rPr>
        <w:t xml:space="preserve">Качество отчета, оценка: </w:t>
      </w:r>
    </w:p>
    <w:p w14:paraId="7B639248" w14:textId="77777777" w:rsidR="00433D7F" w:rsidRPr="00E92129" w:rsidRDefault="00433D7F" w:rsidP="00433D7F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>Отчет оформлен с соблюдением стандартов, полученные результаты изложены системно, логически связно. Считаю, что работа, выполненная в ходе прохождения практики, и оформленный по ее результатам отчет заслуживают отличной оценки.</w:t>
      </w:r>
    </w:p>
    <w:p w14:paraId="35EFC1ED" w14:textId="7777777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b/>
          <w:sz w:val="26"/>
          <w:szCs w:val="26"/>
        </w:rPr>
        <w:t xml:space="preserve">Рекомендации: </w:t>
      </w:r>
    </w:p>
    <w:p w14:paraId="49EF7EFC" w14:textId="77777777" w:rsidR="00433D7F" w:rsidRPr="00E92129" w:rsidRDefault="00433D7F" w:rsidP="00433D7F">
      <w:pPr>
        <w:spacing w:after="24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>Рекомендовано продолжать исследования по направлениям обработки и анализа данных, разработки и внедрения методов машинного обучения в процесс борьбы с антифродом, усовершенствовать навыки работы с реальными данными.</w:t>
      </w:r>
    </w:p>
    <w:p w14:paraId="6CA3B40C" w14:textId="77777777" w:rsidR="00433D7F" w:rsidRPr="00E92129" w:rsidRDefault="00433D7F" w:rsidP="00433D7F">
      <w:pPr>
        <w:pStyle w:val="a9"/>
        <w:rPr>
          <w:sz w:val="26"/>
          <w:szCs w:val="26"/>
        </w:rPr>
      </w:pPr>
      <w:r w:rsidRPr="00E92129">
        <w:rPr>
          <w:sz w:val="26"/>
          <w:szCs w:val="26"/>
        </w:rPr>
        <w:t>Подпись ____________________</w:t>
      </w:r>
    </w:p>
    <w:p w14:paraId="6F0AD0BF" w14:textId="77777777" w:rsidR="00433D7F" w:rsidRPr="00E92129" w:rsidRDefault="00433D7F" w:rsidP="00433D7F">
      <w:pPr>
        <w:pStyle w:val="a9"/>
        <w:rPr>
          <w:sz w:val="26"/>
          <w:szCs w:val="26"/>
        </w:rPr>
      </w:pPr>
      <w:r w:rsidRPr="00E92129">
        <w:rPr>
          <w:sz w:val="26"/>
          <w:szCs w:val="26"/>
        </w:rPr>
        <w:t xml:space="preserve">                                                                                М.П.</w:t>
      </w:r>
    </w:p>
    <w:p w14:paraId="5C899968" w14:textId="11B1DA2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sz w:val="26"/>
          <w:szCs w:val="26"/>
        </w:rPr>
        <w:t xml:space="preserve">ФИО, должность </w:t>
      </w:r>
      <w:r w:rsidRPr="00E92129">
        <w:rPr>
          <w:sz w:val="26"/>
          <w:szCs w:val="26"/>
          <w:u w:val="single"/>
        </w:rPr>
        <w:t>Нешатаева Екатерина Алексеевна, руководитель группы продуктового анализа данных и антифрода</w:t>
      </w:r>
    </w:p>
    <w:p w14:paraId="25CF0D3D" w14:textId="77777777" w:rsidR="00433D7F" w:rsidRPr="00E92129" w:rsidRDefault="00433D7F" w:rsidP="00433D7F">
      <w:pPr>
        <w:pStyle w:val="a9"/>
        <w:spacing w:after="240"/>
        <w:rPr>
          <w:sz w:val="26"/>
          <w:szCs w:val="26"/>
          <w:vertAlign w:val="superscript"/>
        </w:rPr>
      </w:pPr>
      <w:r w:rsidRPr="00E92129">
        <w:rPr>
          <w:sz w:val="26"/>
          <w:szCs w:val="26"/>
        </w:rPr>
        <w:t xml:space="preserve"> </w:t>
      </w:r>
      <w:r w:rsidRPr="00E92129">
        <w:rPr>
          <w:sz w:val="26"/>
          <w:szCs w:val="26"/>
          <w:vertAlign w:val="superscript"/>
        </w:rPr>
        <w:t>руководителя практики от предприятия</w:t>
      </w:r>
    </w:p>
    <w:p w14:paraId="0FA04318" w14:textId="44C3AE0B" w:rsidR="00681A5B" w:rsidRPr="00E92129" w:rsidRDefault="00433D7F" w:rsidP="00433D7F">
      <w:pPr>
        <w:pStyle w:val="a9"/>
        <w:rPr>
          <w:sz w:val="28"/>
          <w:szCs w:val="28"/>
        </w:rPr>
      </w:pPr>
      <w:r w:rsidRPr="00E92129">
        <w:rPr>
          <w:sz w:val="28"/>
          <w:szCs w:val="28"/>
        </w:rPr>
        <w:t xml:space="preserve">Тел. ________________  </w:t>
      </w:r>
    </w:p>
    <w:sectPr w:rsidR="00681A5B" w:rsidRPr="00E92129" w:rsidSect="00740F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219" w:right="418" w:bottom="1134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E25E" w14:textId="77777777" w:rsidR="000E681E" w:rsidRDefault="000E681E" w:rsidP="00681A5B">
      <w:r>
        <w:separator/>
      </w:r>
    </w:p>
  </w:endnote>
  <w:endnote w:type="continuationSeparator" w:id="0">
    <w:p w14:paraId="23051BAC" w14:textId="77777777" w:rsidR="000E681E" w:rsidRDefault="000E681E" w:rsidP="0068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20B0604020202020204"/>
    <w:charset w:val="00"/>
    <w:family w:val="roman"/>
    <w:notTrueType/>
    <w:pitch w:val="default"/>
  </w:font>
  <w:font w:name="YS Text Regular">
    <w:panose1 w:val="00000000000000000000"/>
    <w:charset w:val="CC"/>
    <w:family w:val="auto"/>
    <w:pitch w:val="variable"/>
    <w:sig w:usb0="00000207" w:usb1="00000001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F13F" w14:textId="77777777" w:rsidR="00DA0108" w:rsidRDefault="00DA01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011F" w14:textId="77777777" w:rsidR="00DA0108" w:rsidRDefault="00DA01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FE05" w14:textId="77777777" w:rsidR="00DA0108" w:rsidRDefault="00DA01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EEBEC" w14:textId="77777777" w:rsidR="000E681E" w:rsidRDefault="000E681E" w:rsidP="00681A5B">
      <w:r>
        <w:separator/>
      </w:r>
    </w:p>
  </w:footnote>
  <w:footnote w:type="continuationSeparator" w:id="0">
    <w:p w14:paraId="4D7D413C" w14:textId="77777777" w:rsidR="000E681E" w:rsidRDefault="000E681E" w:rsidP="00681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C934" w14:textId="77777777" w:rsidR="00DA0108" w:rsidRDefault="00DA0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7BB" w14:textId="77777777" w:rsidR="007B3011" w:rsidRDefault="007B3011" w:rsidP="007B3011">
    <w:pPr>
      <w:pStyle w:val="a3"/>
      <w:ind w:left="6294"/>
      <w:rPr>
        <w:rFonts w:ascii="YS Text Regular" w:hAnsi="YS Text Regular"/>
        <w:noProof/>
        <w:sz w:val="28"/>
        <w:szCs w:val="28"/>
        <w:vertAlign w:val="subscript"/>
      </w:rPr>
    </w:pPr>
  </w:p>
  <w:p w14:paraId="59214D1A" w14:textId="77777777" w:rsidR="007B3011" w:rsidRDefault="007B3011" w:rsidP="007B3011">
    <w:pPr>
      <w:pStyle w:val="a3"/>
      <w:ind w:left="6294"/>
      <w:rPr>
        <w:rFonts w:ascii="YS Text Regular" w:hAnsi="YS Text Regular"/>
        <w:noProof/>
        <w:sz w:val="28"/>
        <w:szCs w:val="28"/>
        <w:vertAlign w:val="subscript"/>
      </w:rPr>
    </w:pPr>
  </w:p>
  <w:p w14:paraId="6D97B2D0" w14:textId="77777777" w:rsidR="007B3011" w:rsidRPr="00D0688E" w:rsidRDefault="007B3011" w:rsidP="00E37EE5">
    <w:pPr>
      <w:spacing w:before="10" w:line="220" w:lineRule="exact"/>
      <w:rPr>
        <w:spacing w:val="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3AD" w14:textId="77777777" w:rsidR="00E37EE5" w:rsidRPr="00FF0505" w:rsidRDefault="00433D7F" w:rsidP="007560E4">
    <w:pPr>
      <w:pStyle w:val="a3"/>
      <w:spacing w:before="1200" w:line="220" w:lineRule="exact"/>
      <w:ind w:left="6226"/>
      <w:rPr>
        <w:rFonts w:ascii="YS Text Regular" w:hAnsi="YS Text Regular"/>
        <w:noProof/>
        <w:spacing w:val="3"/>
        <w:sz w:val="28"/>
        <w:szCs w:val="28"/>
        <w:vertAlign w:val="subscript"/>
      </w:rPr>
    </w:pPr>
    <w:r>
      <w:rPr>
        <w:noProof/>
      </w:rPr>
      <w:drawing>
        <wp:anchor distT="0" distB="0" distL="114300" distR="114300" simplePos="0" relativeHeight="251673088" behindDoc="0" locked="0" layoutInCell="1" allowOverlap="1" wp14:anchorId="4A192EA1" wp14:editId="431EBC51">
          <wp:simplePos x="0" y="0"/>
          <wp:positionH relativeFrom="column">
            <wp:posOffset>-160020</wp:posOffset>
          </wp:positionH>
          <wp:positionV relativeFrom="paragraph">
            <wp:posOffset>735965</wp:posOffset>
          </wp:positionV>
          <wp:extent cx="1159510" cy="335915"/>
          <wp:effectExtent l="0" t="0" r="0" b="0"/>
          <wp:wrapNone/>
          <wp:docPr id="2" name="Рисунок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ООО «</w:t>
    </w:r>
    <w:r w:rsidR="000C43C9" w:rsidRPr="000C43C9">
      <w:rPr>
        <w:rFonts w:ascii="YS Text Regular" w:hAnsi="YS Text Regular"/>
        <w:noProof/>
        <w:spacing w:val="3"/>
        <w:sz w:val="27"/>
        <w:szCs w:val="27"/>
        <w:vertAlign w:val="subscript"/>
      </w:rPr>
      <w:t>Яндекс.Технологии</w:t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»</w:t>
    </w:r>
    <w:r w:rsidR="00F240FA">
      <w:rPr>
        <w:rFonts w:ascii="YS Text Regular" w:hAnsi="YS Text Regular"/>
        <w:noProof/>
        <w:spacing w:val="3"/>
        <w:sz w:val="27"/>
        <w:szCs w:val="27"/>
        <w:vertAlign w:val="subscript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 xml:space="preserve">ул. Льва Толстого, 16 </w:t>
    </w:r>
    <w:r w:rsidR="00F240FA">
      <w:rPr>
        <w:rFonts w:ascii="YS Text Regular" w:hAnsi="YS Text Regular"/>
        <w:noProof/>
        <w:spacing w:val="3"/>
        <w:sz w:val="27"/>
        <w:szCs w:val="27"/>
        <w:vertAlign w:val="subscript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Москва, Россия, 119021</w:t>
    </w:r>
  </w:p>
  <w:p w14:paraId="664F9D48" w14:textId="77777777" w:rsidR="00E37EE5" w:rsidRPr="00F240FA" w:rsidRDefault="004C5151" w:rsidP="000C43C9">
    <w:pPr>
      <w:tabs>
        <w:tab w:val="left" w:pos="8730"/>
      </w:tabs>
      <w:spacing w:line="230" w:lineRule="exact"/>
      <w:ind w:left="6226"/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</w:pPr>
    <w:r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 xml:space="preserve">Tel.: 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+7 495 739-70-00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br/>
    </w:r>
    <w:r w:rsidR="00740F98" w:rsidRPr="00740F98">
      <w:rPr>
        <w:rFonts w:ascii="YS Text Regular" w:hAnsi="YS Text Regular"/>
        <w:noProof/>
        <w:spacing w:val="3"/>
        <w:sz w:val="27"/>
        <w:szCs w:val="27"/>
        <w:vertAlign w:val="subscript"/>
      </w:rPr>
      <w:t>Факс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: +7 495 739-70-70</w:t>
    </w:r>
    <w:r w:rsidR="000C43C9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info@yandex-team.ru</w:t>
    </w:r>
    <w:r w:rsidR="00DA7A87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ab/>
    </w:r>
  </w:p>
  <w:p w14:paraId="1751BE28" w14:textId="77777777" w:rsidR="00E37EE5" w:rsidRPr="00F240FA" w:rsidRDefault="00E37EE5" w:rsidP="001344B0">
    <w:pPr>
      <w:pStyle w:val="a3"/>
      <w:spacing w:line="158" w:lineRule="exact"/>
      <w:ind w:left="6226"/>
      <w:rPr>
        <w:spacing w:val="1"/>
        <w:lang w:val="en-US"/>
      </w:rPr>
    </w:pPr>
  </w:p>
  <w:p w14:paraId="35F8D515" w14:textId="77777777" w:rsidR="000222F7" w:rsidRPr="00F240FA" w:rsidRDefault="000222F7" w:rsidP="001344B0">
    <w:pPr>
      <w:pStyle w:val="a3"/>
      <w:spacing w:before="100" w:beforeAutospacing="1" w:line="160" w:lineRule="exact"/>
      <w:ind w:left="622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7A8"/>
    <w:multiLevelType w:val="multilevel"/>
    <w:tmpl w:val="009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447A9A"/>
    <w:multiLevelType w:val="multilevel"/>
    <w:tmpl w:val="4E0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7109621">
    <w:abstractNumId w:val="0"/>
  </w:num>
  <w:num w:numId="2" w16cid:durableId="101961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A05"/>
    <w:rsid w:val="000222F7"/>
    <w:rsid w:val="00032E40"/>
    <w:rsid w:val="0004457B"/>
    <w:rsid w:val="00045065"/>
    <w:rsid w:val="00056EA8"/>
    <w:rsid w:val="00073E32"/>
    <w:rsid w:val="00077A05"/>
    <w:rsid w:val="000C43C9"/>
    <w:rsid w:val="000D563D"/>
    <w:rsid w:val="000E681E"/>
    <w:rsid w:val="00131A94"/>
    <w:rsid w:val="001344B0"/>
    <w:rsid w:val="00167826"/>
    <w:rsid w:val="001A03BB"/>
    <w:rsid w:val="002048D7"/>
    <w:rsid w:val="00213CCB"/>
    <w:rsid w:val="00266AB5"/>
    <w:rsid w:val="002A2738"/>
    <w:rsid w:val="002A6190"/>
    <w:rsid w:val="00302457"/>
    <w:rsid w:val="00346A0B"/>
    <w:rsid w:val="00353124"/>
    <w:rsid w:val="003A0596"/>
    <w:rsid w:val="003B55D9"/>
    <w:rsid w:val="003D300C"/>
    <w:rsid w:val="003D479E"/>
    <w:rsid w:val="003F54AD"/>
    <w:rsid w:val="004111E5"/>
    <w:rsid w:val="00433D7F"/>
    <w:rsid w:val="00446CEF"/>
    <w:rsid w:val="00461456"/>
    <w:rsid w:val="0047209F"/>
    <w:rsid w:val="0047530D"/>
    <w:rsid w:val="00493636"/>
    <w:rsid w:val="004C5151"/>
    <w:rsid w:val="004D2399"/>
    <w:rsid w:val="004E69C0"/>
    <w:rsid w:val="005539C6"/>
    <w:rsid w:val="005B1364"/>
    <w:rsid w:val="005C0C7C"/>
    <w:rsid w:val="00660C15"/>
    <w:rsid w:val="00681A5B"/>
    <w:rsid w:val="0069741D"/>
    <w:rsid w:val="006B350A"/>
    <w:rsid w:val="006C5FE7"/>
    <w:rsid w:val="006F70C7"/>
    <w:rsid w:val="007150EF"/>
    <w:rsid w:val="00740F98"/>
    <w:rsid w:val="007560E4"/>
    <w:rsid w:val="007619DE"/>
    <w:rsid w:val="007B3011"/>
    <w:rsid w:val="0080151F"/>
    <w:rsid w:val="008C2B3C"/>
    <w:rsid w:val="008F54D7"/>
    <w:rsid w:val="00960B17"/>
    <w:rsid w:val="009900E4"/>
    <w:rsid w:val="009F2647"/>
    <w:rsid w:val="00A16374"/>
    <w:rsid w:val="00A2220D"/>
    <w:rsid w:val="00A341B8"/>
    <w:rsid w:val="00A61538"/>
    <w:rsid w:val="00A77252"/>
    <w:rsid w:val="00AB49A0"/>
    <w:rsid w:val="00AD7DD4"/>
    <w:rsid w:val="00AF1E41"/>
    <w:rsid w:val="00B277ED"/>
    <w:rsid w:val="00B94221"/>
    <w:rsid w:val="00BD6B9E"/>
    <w:rsid w:val="00C27EA2"/>
    <w:rsid w:val="00C3178D"/>
    <w:rsid w:val="00CE3D6B"/>
    <w:rsid w:val="00D0688E"/>
    <w:rsid w:val="00D4544F"/>
    <w:rsid w:val="00D8374E"/>
    <w:rsid w:val="00DA0108"/>
    <w:rsid w:val="00DA7A87"/>
    <w:rsid w:val="00DC50F5"/>
    <w:rsid w:val="00DF34BA"/>
    <w:rsid w:val="00E30A8B"/>
    <w:rsid w:val="00E37EE5"/>
    <w:rsid w:val="00E61E79"/>
    <w:rsid w:val="00E92129"/>
    <w:rsid w:val="00ED53FC"/>
    <w:rsid w:val="00F240FA"/>
    <w:rsid w:val="00F54FB3"/>
    <w:rsid w:val="00F85414"/>
    <w:rsid w:val="00FA630B"/>
    <w:rsid w:val="00FD0DB3"/>
    <w:rsid w:val="00FE0FE1"/>
    <w:rsid w:val="00FE6AE9"/>
    <w:rsid w:val="00FF0505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93155"/>
  <w15:docId w15:val="{C00C3A28-551B-4BD7-BDCF-D4916DF8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A5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1A5B"/>
  </w:style>
  <w:style w:type="paragraph" w:styleId="a5">
    <w:name w:val="footer"/>
    <w:basedOn w:val="a"/>
    <w:link w:val="a6"/>
    <w:uiPriority w:val="99"/>
    <w:unhideWhenUsed/>
    <w:rsid w:val="00681A5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1A5B"/>
  </w:style>
  <w:style w:type="character" w:customStyle="1" w:styleId="wiki-remark">
    <w:name w:val="wiki-remark"/>
    <w:basedOn w:val="a0"/>
    <w:rsid w:val="00DA7A87"/>
  </w:style>
  <w:style w:type="paragraph" w:customStyle="1" w:styleId="wiki-li">
    <w:name w:val="wiki-li"/>
    <w:basedOn w:val="a"/>
    <w:rsid w:val="00DA7A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4614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145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433D7F"/>
    <w:pPr>
      <w:spacing w:after="120"/>
    </w:pPr>
    <w:rPr>
      <w:rFonts w:ascii="Times New Roman" w:eastAsia="Calibri" w:hAnsi="Times New Roman" w:cs="Times New Roman"/>
    </w:rPr>
  </w:style>
  <w:style w:type="character" w:customStyle="1" w:styleId="aa">
    <w:name w:val="Основной текст Знак"/>
    <w:basedOn w:val="a0"/>
    <w:link w:val="a9"/>
    <w:rsid w:val="00433D7F"/>
    <w:rPr>
      <w:rFonts w:ascii="Times New Roman" w:eastAsia="Calibri" w:hAnsi="Times New Roman" w:cs="Times New Roman"/>
    </w:rPr>
  </w:style>
  <w:style w:type="paragraph" w:customStyle="1" w:styleId="CM35">
    <w:name w:val="CM35"/>
    <w:basedOn w:val="a"/>
    <w:next w:val="a"/>
    <w:rsid w:val="00433D7F"/>
    <w:pPr>
      <w:widowControl w:val="0"/>
      <w:autoSpaceDE w:val="0"/>
      <w:autoSpaceDN w:val="0"/>
      <w:adjustRightInd w:val="0"/>
      <w:spacing w:after="328"/>
    </w:pPr>
    <w:rPr>
      <w:rFonts w:ascii="Times New Roman" w:eastAsia="Times New Roman" w:hAnsi="Times New Roman" w:cs="Times New Roman"/>
    </w:rPr>
  </w:style>
  <w:style w:type="paragraph" w:customStyle="1" w:styleId="ab">
    <w:name w:val="Абз"/>
    <w:basedOn w:val="a3"/>
    <w:rsid w:val="00433D7F"/>
    <w:pPr>
      <w:widowControl w:val="0"/>
      <w:tabs>
        <w:tab w:val="clear" w:pos="4677"/>
        <w:tab w:val="clear" w:pos="9355"/>
      </w:tabs>
      <w:ind w:firstLine="720"/>
      <w:jc w:val="both"/>
    </w:pPr>
    <w:rPr>
      <w:rFonts w:ascii="Times New Roman" w:eastAsia="Times New Roman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BLGKV-3.description.attachments\Ya%20Zdorovye%20Letterhead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C:\Users\Asus\Desktop\BLGKV-3.description.attachments\Ya Zdorovye Letterhead.dotx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Maksim Bulygin</cp:lastModifiedBy>
  <cp:revision>3</cp:revision>
  <cp:lastPrinted>2018-06-13T14:42:00Z</cp:lastPrinted>
  <dcterms:created xsi:type="dcterms:W3CDTF">2022-04-12T11:55:00Z</dcterms:created>
  <dcterms:modified xsi:type="dcterms:W3CDTF">2022-04-12T11:56:00Z</dcterms:modified>
</cp:coreProperties>
</file>